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9B6967" w14:paraId="41C817F0" w14:textId="77777777" w:rsidTr="003C7C4A">
        <w:tc>
          <w:tcPr>
            <w:tcW w:w="4111" w:type="dxa"/>
            <w:shd w:val="clear" w:color="auto" w:fill="auto"/>
          </w:tcPr>
          <w:p w14:paraId="2A9F8ED8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BAN CƠ YẾU CHÍNH PHỦ</w:t>
            </w:r>
          </w:p>
          <w:p w14:paraId="4637CB63" w14:textId="77777777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HỌC VIỆN KỸ THUẬT MẬT MÃ</w:t>
            </w:r>
          </w:p>
          <w:p w14:paraId="6582636A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>
              <w:rPr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14:paraId="562CBA2A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0CEEC33D" w14:textId="77777777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CỘNG HÒA XÃ HỘI CHỦ NGHĨA VIỆT NAM</w:t>
            </w:r>
          </w:p>
          <w:p w14:paraId="3EC4B6CE" w14:textId="77777777"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Độc lập – Tự do – Hạnh phúc</w:t>
            </w:r>
          </w:p>
          <w:p w14:paraId="1BA5C6CB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¯¯¯¯¯¯¯¯¯¯¯¯¯¯¯¯¯¯¯¯¯¯¯¯</w:t>
            </w:r>
          </w:p>
        </w:tc>
      </w:tr>
      <w:tr w:rsidR="00576CCB" w:rsidRPr="009B6967" w14:paraId="21715700" w14:textId="77777777" w:rsidTr="003C7C4A">
        <w:tc>
          <w:tcPr>
            <w:tcW w:w="4111" w:type="dxa"/>
            <w:shd w:val="clear" w:color="auto" w:fill="auto"/>
          </w:tcPr>
          <w:p w14:paraId="344B22E3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18629FE" w14:textId="77777777"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5305D2B5" w14:textId="469DF86F" w:rsidR="00576CCB" w:rsidRPr="004372CA" w:rsidRDefault="00576CCB" w:rsidP="00C32E44">
            <w:pPr>
              <w:pStyle w:val="Dngtiu"/>
              <w:rPr>
                <w:i/>
                <w:szCs w:val="26"/>
                <w:lang w:val="vi-VN"/>
              </w:rPr>
            </w:pPr>
            <w:r w:rsidRPr="009B6967">
              <w:rPr>
                <w:i/>
                <w:szCs w:val="26"/>
              </w:rPr>
              <w:t xml:space="preserve">Hà Nội, ngày </w:t>
            </w:r>
            <w:r w:rsidR="00E279CE">
              <w:rPr>
                <w:i/>
                <w:szCs w:val="26"/>
              </w:rPr>
              <w:t>18</w:t>
            </w:r>
            <w:r>
              <w:rPr>
                <w:i/>
                <w:szCs w:val="26"/>
              </w:rPr>
              <w:t xml:space="preserve"> </w:t>
            </w:r>
            <w:r w:rsidRPr="009B6967">
              <w:rPr>
                <w:i/>
                <w:szCs w:val="26"/>
              </w:rPr>
              <w:t xml:space="preserve"> tháng </w:t>
            </w:r>
            <w:r w:rsidR="00E279CE">
              <w:rPr>
                <w:i/>
                <w:szCs w:val="26"/>
              </w:rPr>
              <w:t>09</w:t>
            </w:r>
            <w:r w:rsidRPr="009B6967">
              <w:rPr>
                <w:i/>
                <w:szCs w:val="26"/>
              </w:rPr>
              <w:t xml:space="preserve"> năm 20</w:t>
            </w:r>
            <w:r w:rsidR="00C32E44">
              <w:rPr>
                <w:i/>
                <w:szCs w:val="26"/>
              </w:rPr>
              <w:t>2</w:t>
            </w:r>
            <w:r w:rsidR="004372CA">
              <w:rPr>
                <w:i/>
                <w:szCs w:val="26"/>
                <w:lang w:val="vi-VN"/>
              </w:rPr>
              <w:t>3</w:t>
            </w:r>
          </w:p>
        </w:tc>
      </w:tr>
    </w:tbl>
    <w:p w14:paraId="14236E66" w14:textId="6E9E3335" w:rsidR="003E42EC" w:rsidRPr="008F7011" w:rsidRDefault="00576CCB" w:rsidP="00576CCB">
      <w:pPr>
        <w:pStyle w:val="Tiu"/>
        <w:rPr>
          <w:b w:val="0"/>
        </w:rPr>
      </w:pPr>
      <w:r>
        <w:t>PHIẾU BÁO CÁO TIẾN ĐỘ</w:t>
      </w:r>
      <w:r w:rsidR="008F7011">
        <w:t xml:space="preserve"> ĐỒ ÁN TỐT NGHIỆP</w:t>
      </w:r>
      <w:r>
        <w:br/>
      </w:r>
      <w:r w:rsidR="008F7011" w:rsidRPr="008F7011">
        <w:rPr>
          <w:b w:val="0"/>
        </w:rPr>
        <w:t xml:space="preserve">(Lần: </w:t>
      </w:r>
      <w:r w:rsidR="00E279CE">
        <w:rPr>
          <w:b w:val="0"/>
        </w:rPr>
        <w:t>2</w:t>
      </w:r>
      <w:r w:rsidR="008F7011" w:rsidRPr="008F7011">
        <w:rPr>
          <w:b w:val="0"/>
        </w:rPr>
        <w:t>)</w:t>
      </w:r>
    </w:p>
    <w:p w14:paraId="2E4EF8E7" w14:textId="119A03AA" w:rsidR="008F7011" w:rsidRDefault="008F7011" w:rsidP="008F7011">
      <w:pPr>
        <w:pStyle w:val="NoIndent"/>
      </w:pPr>
      <w:r>
        <w:t>Đề tài:</w:t>
      </w:r>
      <w:r w:rsidR="0096420A">
        <w:t xml:space="preserve"> </w:t>
      </w:r>
      <w:r w:rsidR="0096420A" w:rsidRPr="0096420A">
        <w:t>Nghiên cứu nền tảng ảo hóa KVM và một số phương pháp bảo mật mạng LAN ảo dựa trên nền tảng KVM</w:t>
      </w:r>
    </w:p>
    <w:p w14:paraId="26AF7216" w14:textId="77777777" w:rsidR="008F7011" w:rsidRDefault="008F7011" w:rsidP="008F7011">
      <w:pPr>
        <w:pStyle w:val="NoIndent"/>
      </w:pPr>
      <w:r>
        <w:t>Người hướng dẫn:</w:t>
      </w:r>
    </w:p>
    <w:p w14:paraId="33B88A5D" w14:textId="78133670" w:rsidR="001C3890" w:rsidRPr="0096420A" w:rsidRDefault="001C3890" w:rsidP="001C3890">
      <w:pPr>
        <w:pStyle w:val="NoIndent"/>
        <w:tabs>
          <w:tab w:val="left" w:pos="709"/>
          <w:tab w:val="left" w:pos="5103"/>
        </w:tabs>
        <w:rPr>
          <w:lang w:val="vi-VN"/>
        </w:rPr>
      </w:pPr>
      <w:r>
        <w:tab/>
        <w:t>Họ và tên:</w:t>
      </w:r>
      <w:r w:rsidR="0096420A">
        <w:t xml:space="preserve"> TS. Trần</w:t>
      </w:r>
      <w:r w:rsidR="0096420A">
        <w:rPr>
          <w:lang w:val="vi-VN"/>
        </w:rPr>
        <w:t xml:space="preserve"> Trung</w:t>
      </w:r>
      <w:r>
        <w:tab/>
        <w:t>Đơn vị:</w:t>
      </w:r>
      <w:r w:rsidR="0096420A">
        <w:rPr>
          <w:lang w:val="vi-VN"/>
        </w:rPr>
        <w:t xml:space="preserve"> Khoa CNTT – Đại học Điện Lực</w:t>
      </w:r>
    </w:p>
    <w:p w14:paraId="3AC48A18" w14:textId="77777777" w:rsidR="00576CCB" w:rsidRDefault="008F7011" w:rsidP="00576CCB">
      <w:pPr>
        <w:pStyle w:val="NoIndent"/>
      </w:pPr>
      <w:r>
        <w:t>Sinh viên thực hiện:</w:t>
      </w:r>
    </w:p>
    <w:p w14:paraId="20F293F6" w14:textId="60F37FE9" w:rsidR="008F7011" w:rsidRPr="0096420A" w:rsidRDefault="008F7011" w:rsidP="008F7011">
      <w:pPr>
        <w:pStyle w:val="NoIndent"/>
        <w:tabs>
          <w:tab w:val="left" w:pos="709"/>
          <w:tab w:val="left" w:pos="5103"/>
        </w:tabs>
        <w:rPr>
          <w:lang w:val="vi-VN"/>
        </w:rPr>
      </w:pPr>
      <w:r>
        <w:tab/>
        <w:t>Mã sinh viên:</w:t>
      </w:r>
      <w:r w:rsidR="0096420A">
        <w:rPr>
          <w:lang w:val="vi-VN"/>
        </w:rPr>
        <w:t xml:space="preserve"> AT160413</w:t>
      </w:r>
      <w:r>
        <w:tab/>
        <w:t>Họ và tên:</w:t>
      </w:r>
      <w:r w:rsidR="0096420A">
        <w:rPr>
          <w:lang w:val="vi-VN"/>
        </w:rPr>
        <w:t xml:space="preserve"> Phùng Việt Đức</w:t>
      </w:r>
    </w:p>
    <w:p w14:paraId="7B767506" w14:textId="1BFB784B" w:rsidR="008F7011" w:rsidRDefault="008F7011" w:rsidP="004B775C">
      <w:pPr>
        <w:pStyle w:val="NoIndent"/>
        <w:tabs>
          <w:tab w:val="left" w:pos="709"/>
          <w:tab w:val="left" w:pos="5103"/>
        </w:tabs>
      </w:pPr>
      <w:r>
        <w:tab/>
        <w:t xml:space="preserve">Tiến độ thực hiện </w:t>
      </w:r>
      <w:r w:rsidR="001D0AC9" w:rsidRPr="007D29CE">
        <w:rPr>
          <w:i/>
        </w:rPr>
        <w:t>từng</w:t>
      </w:r>
      <w:r w:rsidR="001D0AC9">
        <w:t xml:space="preserve"> </w:t>
      </w:r>
      <w:r w:rsidR="001D0AC9" w:rsidRPr="007D29CE">
        <w:rPr>
          <w:i/>
        </w:rPr>
        <w:t>công việc</w:t>
      </w:r>
      <w:r w:rsidR="001D0AC9">
        <w:t xml:space="preserve"> thuộc </w:t>
      </w:r>
      <w:r>
        <w:t>đồ án: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4987"/>
        <w:gridCol w:w="2693"/>
        <w:gridCol w:w="1133"/>
      </w:tblGrid>
      <w:tr w:rsidR="008F7011" w14:paraId="3FB116C0" w14:textId="77777777" w:rsidTr="00DF4DAF">
        <w:trPr>
          <w:jc w:val="center"/>
        </w:trPr>
        <w:tc>
          <w:tcPr>
            <w:tcW w:w="537" w:type="dxa"/>
          </w:tcPr>
          <w:p w14:paraId="0A7458C6" w14:textId="77777777" w:rsidR="008F7011" w:rsidRDefault="008F7011" w:rsidP="008F7011">
            <w:pPr>
              <w:pStyle w:val="Table-Header"/>
            </w:pPr>
            <w:r>
              <w:t>TT</w:t>
            </w:r>
          </w:p>
        </w:tc>
        <w:tc>
          <w:tcPr>
            <w:tcW w:w="4987" w:type="dxa"/>
          </w:tcPr>
          <w:p w14:paraId="2C7E657E" w14:textId="77777777" w:rsidR="008F7011" w:rsidRDefault="0014479F" w:rsidP="008F7011">
            <w:pPr>
              <w:pStyle w:val="Table-Header"/>
            </w:pPr>
            <w:r>
              <w:t>Công việc thuộc đồ án</w:t>
            </w:r>
          </w:p>
        </w:tc>
        <w:tc>
          <w:tcPr>
            <w:tcW w:w="2693" w:type="dxa"/>
          </w:tcPr>
          <w:p w14:paraId="08086A25" w14:textId="77777777" w:rsidR="008F7011" w:rsidRDefault="008F7011" w:rsidP="008F7011">
            <w:pPr>
              <w:pStyle w:val="Table-Header"/>
            </w:pPr>
            <w:r>
              <w:t>SV thực hiện</w:t>
            </w:r>
          </w:p>
        </w:tc>
        <w:tc>
          <w:tcPr>
            <w:tcW w:w="1133" w:type="dxa"/>
          </w:tcPr>
          <w:p w14:paraId="45DCB8FA" w14:textId="77777777" w:rsidR="008F7011" w:rsidRDefault="008F7011" w:rsidP="008F7011">
            <w:pPr>
              <w:pStyle w:val="Table-Header"/>
            </w:pPr>
            <w:r>
              <w:t>Tiến độ (%)</w:t>
            </w:r>
          </w:p>
        </w:tc>
      </w:tr>
      <w:tr w:rsidR="008F7011" w14:paraId="62A03ED2" w14:textId="77777777" w:rsidTr="00DF4DAF">
        <w:trPr>
          <w:jc w:val="center"/>
        </w:trPr>
        <w:tc>
          <w:tcPr>
            <w:tcW w:w="537" w:type="dxa"/>
          </w:tcPr>
          <w:p w14:paraId="07C2ABFB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524C62B2" w14:textId="0447F68C" w:rsidR="008F7011" w:rsidRPr="00EA77B3" w:rsidRDefault="00EA77B3" w:rsidP="008F7011">
            <w:pPr>
              <w:pStyle w:val="Table"/>
            </w:pPr>
            <w:r w:rsidRPr="00EA77B3">
              <w:t>Tổng quan về công nghệ ảo hóa và ứng dụng trong thực tiễn</w:t>
            </w:r>
          </w:p>
        </w:tc>
        <w:tc>
          <w:tcPr>
            <w:tcW w:w="2693" w:type="dxa"/>
          </w:tcPr>
          <w:p w14:paraId="57732E70" w14:textId="3B456C7A" w:rsidR="008F7011" w:rsidRDefault="008F3FF0" w:rsidP="008F3FF0">
            <w:pPr>
              <w:pStyle w:val="Table"/>
              <w:jc w:val="center"/>
            </w:pPr>
            <w:r>
              <w:rPr>
                <w:lang w:val="vi-VN"/>
              </w:rPr>
              <w:t>Phùng Việt Đức</w:t>
            </w:r>
          </w:p>
        </w:tc>
        <w:tc>
          <w:tcPr>
            <w:tcW w:w="1133" w:type="dxa"/>
          </w:tcPr>
          <w:p w14:paraId="78C96E7A" w14:textId="21E8163F" w:rsidR="008F7011" w:rsidRPr="008F3FF0" w:rsidRDefault="008F3FF0" w:rsidP="008F7011">
            <w:pPr>
              <w:pStyle w:val="Table-Center"/>
              <w:rPr>
                <w:lang w:val="vi-VN"/>
              </w:rPr>
            </w:pPr>
            <w:r>
              <w:t>100</w:t>
            </w:r>
          </w:p>
        </w:tc>
      </w:tr>
      <w:tr w:rsidR="008F7011" w14:paraId="06EE220F" w14:textId="77777777" w:rsidTr="00DF4DAF">
        <w:trPr>
          <w:jc w:val="center"/>
        </w:trPr>
        <w:tc>
          <w:tcPr>
            <w:tcW w:w="537" w:type="dxa"/>
          </w:tcPr>
          <w:p w14:paraId="3896EBE9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10E51985" w14:textId="70E8DD3F" w:rsidR="008F7011" w:rsidRPr="00FF4E51" w:rsidRDefault="00000000" w:rsidP="008F7011">
            <w:pPr>
              <w:pStyle w:val="Table"/>
            </w:pPr>
            <w:hyperlink r:id="rId7" w:anchor="heading=" w:history="1">
              <w:r w:rsidR="00FF4E51" w:rsidRPr="00FF4E51">
                <w:t>Một số nền tảng ảo hóa thương mại và mã nguồn mở phổ biến</w:t>
              </w:r>
            </w:hyperlink>
          </w:p>
        </w:tc>
        <w:tc>
          <w:tcPr>
            <w:tcW w:w="2693" w:type="dxa"/>
          </w:tcPr>
          <w:p w14:paraId="4010CEEB" w14:textId="715F632D" w:rsidR="008F7011" w:rsidRDefault="008F3FF0" w:rsidP="008F3FF0">
            <w:pPr>
              <w:pStyle w:val="Table"/>
              <w:jc w:val="center"/>
            </w:pPr>
            <w:r>
              <w:rPr>
                <w:lang w:val="vi-VN"/>
              </w:rPr>
              <w:t>Phùng Việt Đức</w:t>
            </w:r>
          </w:p>
        </w:tc>
        <w:tc>
          <w:tcPr>
            <w:tcW w:w="1133" w:type="dxa"/>
          </w:tcPr>
          <w:p w14:paraId="5FDEF1C6" w14:textId="407B1729" w:rsidR="008F7011" w:rsidRDefault="008F3FF0" w:rsidP="008F7011">
            <w:pPr>
              <w:pStyle w:val="Table-Center"/>
            </w:pPr>
            <w:r>
              <w:t>100</w:t>
            </w:r>
          </w:p>
        </w:tc>
      </w:tr>
      <w:tr w:rsidR="008F7011" w14:paraId="0435BC31" w14:textId="77777777" w:rsidTr="00DF4DAF">
        <w:trPr>
          <w:jc w:val="center"/>
        </w:trPr>
        <w:tc>
          <w:tcPr>
            <w:tcW w:w="537" w:type="dxa"/>
          </w:tcPr>
          <w:p w14:paraId="789D46DA" w14:textId="77777777"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44B41C3F" w14:textId="547856AA" w:rsidR="008F7011" w:rsidRPr="00FF4E51" w:rsidRDefault="00000000" w:rsidP="008F7011">
            <w:pPr>
              <w:pStyle w:val="Table"/>
              <w:rPr>
                <w:lang w:val="vi-VN"/>
              </w:rPr>
            </w:pPr>
            <w:hyperlink r:id="rId8" w:anchor="heading=h.5z3nvfa05jpr" w:history="1">
              <w:r w:rsidR="00FF4E51" w:rsidRPr="00FF4E51">
                <w:t>Nền tảng ảo hóa KVM và thiết lập trên nền tảng Hệ điều hành mã nguồn mở</w:t>
              </w:r>
            </w:hyperlink>
          </w:p>
        </w:tc>
        <w:tc>
          <w:tcPr>
            <w:tcW w:w="2693" w:type="dxa"/>
          </w:tcPr>
          <w:p w14:paraId="4CAC6AE3" w14:textId="736CB3E6" w:rsidR="008F7011" w:rsidRDefault="008F3FF0" w:rsidP="008F3FF0">
            <w:pPr>
              <w:pStyle w:val="Table"/>
              <w:jc w:val="center"/>
            </w:pPr>
            <w:r>
              <w:rPr>
                <w:lang w:val="vi-VN"/>
              </w:rPr>
              <w:t>Phùng Việt Đức</w:t>
            </w:r>
          </w:p>
        </w:tc>
        <w:tc>
          <w:tcPr>
            <w:tcW w:w="1133" w:type="dxa"/>
          </w:tcPr>
          <w:p w14:paraId="0D8D63AE" w14:textId="768A79D8" w:rsidR="008F7011" w:rsidRDefault="008F3FF0" w:rsidP="008F7011">
            <w:pPr>
              <w:pStyle w:val="Table-Center"/>
            </w:pPr>
            <w:r>
              <w:t>100</w:t>
            </w:r>
          </w:p>
        </w:tc>
      </w:tr>
      <w:tr w:rsidR="00E279CE" w14:paraId="77BAEE71" w14:textId="77777777" w:rsidTr="00DF4DAF">
        <w:trPr>
          <w:jc w:val="center"/>
        </w:trPr>
        <w:tc>
          <w:tcPr>
            <w:tcW w:w="537" w:type="dxa"/>
          </w:tcPr>
          <w:p w14:paraId="55BA95FA" w14:textId="77777777" w:rsidR="00E279CE" w:rsidRDefault="00E279CE" w:rsidP="00E279CE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72187E78" w14:textId="5F42DCDA" w:rsidR="00E279CE" w:rsidRPr="00E279CE" w:rsidRDefault="00E279CE" w:rsidP="00E279CE">
            <w:pPr>
              <w:pStyle w:val="Table"/>
              <w:rPr>
                <w:lang w:val="vi-VN"/>
              </w:rPr>
            </w:pPr>
            <w:r>
              <w:t>Tổng</w:t>
            </w:r>
            <w:r>
              <w:rPr>
                <w:lang w:val="vi-VN"/>
              </w:rPr>
              <w:t xml:space="preserve"> quan về những hệ điều hành mã nguôn mở nhân Linux</w:t>
            </w:r>
          </w:p>
        </w:tc>
        <w:tc>
          <w:tcPr>
            <w:tcW w:w="2693" w:type="dxa"/>
          </w:tcPr>
          <w:p w14:paraId="30B8BBF4" w14:textId="12B484A4" w:rsidR="00E279CE" w:rsidRDefault="00E279CE" w:rsidP="00E279CE">
            <w:pPr>
              <w:pStyle w:val="Table"/>
              <w:jc w:val="center"/>
              <w:rPr>
                <w:lang w:val="vi-VN"/>
              </w:rPr>
            </w:pPr>
            <w:r>
              <w:rPr>
                <w:lang w:val="vi-VN"/>
              </w:rPr>
              <w:t>Phùng Việt Đức</w:t>
            </w:r>
          </w:p>
        </w:tc>
        <w:tc>
          <w:tcPr>
            <w:tcW w:w="1133" w:type="dxa"/>
          </w:tcPr>
          <w:p w14:paraId="3A0F4AF2" w14:textId="4D266F6D" w:rsidR="00E279CE" w:rsidRDefault="00E279CE" w:rsidP="00E279CE">
            <w:pPr>
              <w:pStyle w:val="Table-Center"/>
            </w:pPr>
            <w:r>
              <w:t>100</w:t>
            </w:r>
          </w:p>
        </w:tc>
      </w:tr>
      <w:tr w:rsidR="00E279CE" w14:paraId="5C7E39E9" w14:textId="77777777" w:rsidTr="00DF4DAF">
        <w:trPr>
          <w:jc w:val="center"/>
        </w:trPr>
        <w:tc>
          <w:tcPr>
            <w:tcW w:w="537" w:type="dxa"/>
          </w:tcPr>
          <w:p w14:paraId="096F45E2" w14:textId="77777777" w:rsidR="00E279CE" w:rsidRDefault="00E279CE" w:rsidP="00E279CE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14:paraId="0CD8A31B" w14:textId="620A9242" w:rsidR="00E279CE" w:rsidRDefault="00E279CE" w:rsidP="00E279CE">
            <w:pPr>
              <w:pStyle w:val="Table"/>
            </w:pPr>
            <w:r w:rsidRPr="00E279CE">
              <w:t>Tạo dựng một số máy ảo và thiết lập các Hệ điều hành mã nguồn mở</w:t>
            </w:r>
          </w:p>
        </w:tc>
        <w:tc>
          <w:tcPr>
            <w:tcW w:w="2693" w:type="dxa"/>
          </w:tcPr>
          <w:p w14:paraId="6DF5F888" w14:textId="1672738D" w:rsidR="00E279CE" w:rsidRDefault="00E279CE" w:rsidP="00E279CE">
            <w:pPr>
              <w:pStyle w:val="Table"/>
              <w:jc w:val="center"/>
              <w:rPr>
                <w:lang w:val="vi-VN"/>
              </w:rPr>
            </w:pPr>
            <w:r>
              <w:rPr>
                <w:lang w:val="vi-VN"/>
              </w:rPr>
              <w:t>Phùng Việt Đức</w:t>
            </w:r>
          </w:p>
        </w:tc>
        <w:tc>
          <w:tcPr>
            <w:tcW w:w="1133" w:type="dxa"/>
          </w:tcPr>
          <w:p w14:paraId="104C5C51" w14:textId="568D86C8" w:rsidR="00E279CE" w:rsidRDefault="00E279CE" w:rsidP="00E279CE">
            <w:pPr>
              <w:pStyle w:val="Table-Center"/>
            </w:pPr>
            <w:r>
              <w:t>100</w:t>
            </w:r>
          </w:p>
        </w:tc>
      </w:tr>
    </w:tbl>
    <w:p w14:paraId="259A2A0B" w14:textId="0D1359AF" w:rsidR="00576CCB" w:rsidRDefault="00DF4DAF" w:rsidP="00DF4DAF">
      <w:pPr>
        <w:pStyle w:val="NoIndent"/>
        <w:spacing w:before="60"/>
      </w:pPr>
      <w:r w:rsidRPr="00DF4DAF">
        <w:rPr>
          <w:b/>
        </w:rPr>
        <w:t xml:space="preserve">SINH VIÊN </w:t>
      </w:r>
      <w:r w:rsidR="00576CCB" w:rsidRPr="00DF4DAF">
        <w:rPr>
          <w:b/>
        </w:rPr>
        <w:t>Ước lượng</w:t>
      </w:r>
      <w:r w:rsidR="00FD549C">
        <w:t xml:space="preserve"> </w:t>
      </w:r>
      <w:r w:rsidR="00FD549C" w:rsidRPr="000172CC">
        <w:rPr>
          <w:i/>
        </w:rPr>
        <w:t>tổng thể</w:t>
      </w:r>
      <w:r w:rsidR="00576CCB">
        <w:t xml:space="preserve"> tỉ lệ công việc đồ án đã đạt được: </w:t>
      </w:r>
      <w:r w:rsidR="00BD729B">
        <w:t>60</w:t>
      </w:r>
      <w:r w:rsidR="00576CCB">
        <w:t>%.</w:t>
      </w:r>
    </w:p>
    <w:p w14:paraId="264BB240" w14:textId="07346838" w:rsidR="00DF4DAF" w:rsidRDefault="00DF4DAF" w:rsidP="00DF4DAF">
      <w:pPr>
        <w:pStyle w:val="NoIndent"/>
      </w:pPr>
      <w:r w:rsidRPr="00DF4DAF">
        <w:rPr>
          <w:b/>
        </w:rPr>
        <w:t>CÁN BỘ HƯỚNG DẪN Đánh giá</w:t>
      </w:r>
      <w:r>
        <w:t xml:space="preserve"> </w:t>
      </w:r>
      <w:r w:rsidRPr="000172CC">
        <w:rPr>
          <w:i/>
        </w:rPr>
        <w:t>tổng thể</w:t>
      </w:r>
      <w:r>
        <w:t xml:space="preserve"> tỉ lệ công việc đồ án đã đạt được: </w:t>
      </w:r>
      <w:r w:rsidR="00BD729B">
        <w:t>6</w:t>
      </w:r>
      <w:r w:rsidR="008F3FF0">
        <w:t>0</w:t>
      </w:r>
      <w:r>
        <w:t>%.</w:t>
      </w:r>
    </w:p>
    <w:p w14:paraId="41021B50" w14:textId="77777777" w:rsidR="009A2B13" w:rsidRDefault="009A2B13" w:rsidP="00576CCB">
      <w:pPr>
        <w:pStyle w:val="NoIndent"/>
      </w:pPr>
      <w:r>
        <w:t xml:space="preserve">Đánh giá mức độ hoàn thành </w:t>
      </w:r>
      <w:r w:rsidRPr="000172CC">
        <w:rPr>
          <w:i/>
        </w:rPr>
        <w:t>kế hoạch đồ án</w:t>
      </w:r>
      <w:r>
        <w:t xml:space="preserve"> đến thời điểm báo cáo:</w:t>
      </w:r>
    </w:p>
    <w:p w14:paraId="08DEB2A5" w14:textId="5253DACC" w:rsidR="009A2B13" w:rsidRDefault="009A2B13" w:rsidP="00D15395">
      <w:pPr>
        <w:tabs>
          <w:tab w:val="left" w:pos="3402"/>
          <w:tab w:val="left" w:pos="6237"/>
        </w:tabs>
      </w:pPr>
      <w:r>
        <w:sym w:font="Wingdings" w:char="F0A8"/>
      </w:r>
      <w:r>
        <w:t xml:space="preserve"> </w:t>
      </w:r>
      <w:r w:rsidR="00272638">
        <w:t>Chưa</w:t>
      </w:r>
      <w:r w:rsidR="00D15395">
        <w:t xml:space="preserve"> hoàn thành</w:t>
      </w:r>
      <w:r w:rsidR="00D15395">
        <w:tab/>
      </w:r>
      <w:r w:rsidR="008F3FF0">
        <w:sym w:font="Wingdings" w:char="F0FE"/>
      </w:r>
      <w:r w:rsidR="00D15395">
        <w:t xml:space="preserve"> Hoàn thành</w:t>
      </w:r>
      <w:r w:rsidR="00D15395">
        <w:tab/>
      </w:r>
      <w:r>
        <w:sym w:font="Wingdings" w:char="F0A8"/>
      </w:r>
      <w:r>
        <w:t xml:space="preserve"> Hoàn thành vượt mức</w:t>
      </w:r>
    </w:p>
    <w:p w14:paraId="62780A9A" w14:textId="77777777" w:rsidR="008A70E7" w:rsidRDefault="008A70E7" w:rsidP="008A70E7">
      <w:pPr>
        <w:pStyle w:val="NoIndent"/>
      </w:pPr>
      <w:r>
        <w:t>Tinh thần, thái độ của sinh viên trong việc tìm kiếm tài liệu, nghiên cứu và thực hiện ĐATN trong thời gian qua:</w:t>
      </w:r>
    </w:p>
    <w:p w14:paraId="323BABA9" w14:textId="1E06DD38" w:rsidR="008A70E7" w:rsidRDefault="008F3FF0" w:rsidP="008A70E7">
      <w:pPr>
        <w:tabs>
          <w:tab w:val="left" w:pos="3402"/>
          <w:tab w:val="left" w:pos="6237"/>
        </w:tabs>
      </w:pPr>
      <w:r>
        <w:sym w:font="Wingdings" w:char="F0FE"/>
      </w:r>
      <w:r w:rsidR="008A70E7">
        <w:t xml:space="preserve"> Tích cực</w:t>
      </w:r>
      <w:r w:rsidR="008A70E7">
        <w:tab/>
      </w:r>
      <w:r w:rsidR="008A70E7">
        <w:sym w:font="Wingdings" w:char="F0A8"/>
      </w:r>
      <w:r w:rsidR="008A70E7">
        <w:t xml:space="preserve"> Vừa phải</w:t>
      </w:r>
      <w:r w:rsidR="008A70E7">
        <w:tab/>
      </w:r>
      <w:r w:rsidR="008A70E7">
        <w:sym w:font="Wingdings" w:char="F0A8"/>
      </w:r>
      <w:r w:rsidR="008A70E7">
        <w:t xml:space="preserve"> Rất thụ động</w:t>
      </w:r>
    </w:p>
    <w:p w14:paraId="4EFD84B8" w14:textId="0D75772E" w:rsidR="00BD729B" w:rsidRDefault="007F4D6D" w:rsidP="007F4D6D">
      <w:pPr>
        <w:pStyle w:val="NoIndent"/>
      </w:pPr>
      <w:r>
        <w:t xml:space="preserve">Các </w:t>
      </w:r>
      <w:r w:rsidR="00F61D8D">
        <w:t xml:space="preserve">ý kiến đề xuất với Khoa ATTT </w:t>
      </w:r>
      <w:r>
        <w:t xml:space="preserve">(nếu có): </w:t>
      </w:r>
    </w:p>
    <w:p w14:paraId="6E69D788" w14:textId="6D7E629B" w:rsidR="00B468E3" w:rsidRDefault="00B468E3" w:rsidP="007F4D6D">
      <w:pPr>
        <w:pStyle w:val="NoIndent"/>
      </w:pPr>
    </w:p>
    <w:p w14:paraId="2499CB39" w14:textId="3B160760" w:rsidR="00B468E3" w:rsidRDefault="00B468E3" w:rsidP="007F4D6D">
      <w:pPr>
        <w:pStyle w:val="NoIndent"/>
      </w:pPr>
    </w:p>
    <w:p w14:paraId="5725B428" w14:textId="5C7D4AE8" w:rsidR="00B468E3" w:rsidRDefault="00B468E3" w:rsidP="007F4D6D">
      <w:pPr>
        <w:pStyle w:val="NoIndent"/>
      </w:pPr>
    </w:p>
    <w:p w14:paraId="4DAF8118" w14:textId="77777777" w:rsidR="00B468E3" w:rsidRDefault="00B468E3" w:rsidP="007F4D6D">
      <w:pPr>
        <w:pStyle w:val="NoIndent"/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14:paraId="5E3D8A68" w14:textId="77777777" w:rsidTr="00775AC1">
        <w:tc>
          <w:tcPr>
            <w:tcW w:w="3539" w:type="dxa"/>
          </w:tcPr>
          <w:p w14:paraId="133B9DF5" w14:textId="77777777"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lastRenderedPageBreak/>
              <w:t>NGƯỜI HƯỚNG DẪN</w:t>
            </w:r>
          </w:p>
          <w:p w14:paraId="7127860F" w14:textId="77777777" w:rsidR="00B92912" w:rsidRPr="00775AC1" w:rsidRDefault="00B92912" w:rsidP="00870D76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</w:t>
            </w:r>
            <w:r w:rsidR="00870D76">
              <w:rPr>
                <w:i/>
                <w:sz w:val="16"/>
                <w:szCs w:val="16"/>
              </w:rPr>
              <w:t>NHD1 ký, ghi rõ họ tên</w:t>
            </w:r>
            <w:r w:rsidRPr="00775AC1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552" w:type="dxa"/>
          </w:tcPr>
          <w:p w14:paraId="144EE749" w14:textId="77777777"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14:paraId="320B9C7C" w14:textId="77777777"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SINH VIÊN</w:t>
            </w:r>
          </w:p>
          <w:p w14:paraId="027F0709" w14:textId="77777777" w:rsidR="00B92912" w:rsidRPr="00775AC1" w:rsidRDefault="00B92912" w:rsidP="00B92912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(ký, ghi rõ họ tên)</w:t>
            </w:r>
          </w:p>
        </w:tc>
      </w:tr>
      <w:tr w:rsidR="00B92912" w14:paraId="3AAC0720" w14:textId="77777777" w:rsidTr="00775AC1">
        <w:tc>
          <w:tcPr>
            <w:tcW w:w="3539" w:type="dxa"/>
          </w:tcPr>
          <w:p w14:paraId="2D05A9B1" w14:textId="77777777" w:rsidR="00B92912" w:rsidRDefault="00B92912" w:rsidP="00B92912">
            <w:pPr>
              <w:pStyle w:val="Table-Center"/>
            </w:pPr>
          </w:p>
          <w:p w14:paraId="75856911" w14:textId="77777777" w:rsidR="008F3FF0" w:rsidRDefault="008F3FF0" w:rsidP="00B92912">
            <w:pPr>
              <w:pStyle w:val="Table-Center"/>
            </w:pPr>
          </w:p>
          <w:p w14:paraId="79F3A314" w14:textId="1D5C386C" w:rsidR="00BC682C" w:rsidRDefault="00BC682C" w:rsidP="00BC682C">
            <w:pPr>
              <w:pStyle w:val="Table-Center"/>
              <w:jc w:val="both"/>
            </w:pPr>
          </w:p>
        </w:tc>
        <w:tc>
          <w:tcPr>
            <w:tcW w:w="2552" w:type="dxa"/>
          </w:tcPr>
          <w:p w14:paraId="12C42B4F" w14:textId="77777777"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14:paraId="0ABE1EB0" w14:textId="77777777" w:rsidR="00B92912" w:rsidRDefault="00B92912" w:rsidP="00B92912">
            <w:pPr>
              <w:pStyle w:val="Table-Center"/>
            </w:pPr>
          </w:p>
        </w:tc>
      </w:tr>
    </w:tbl>
    <w:p w14:paraId="749A3183" w14:textId="530C7FFF" w:rsidR="00B92912" w:rsidRPr="00EA77B3" w:rsidRDefault="00EA77B3" w:rsidP="007F4D6D">
      <w:pPr>
        <w:pStyle w:val="NoIndent"/>
        <w:rPr>
          <w:lang w:val="vi-VN"/>
        </w:rPr>
      </w:pPr>
      <w:r>
        <w:tab/>
      </w:r>
      <w:r>
        <w:rPr>
          <w:lang w:val="vi-VN"/>
        </w:rPr>
        <w:t xml:space="preserve">      Trần Trung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 xml:space="preserve">      Phùng Việt Đức</w:t>
      </w:r>
    </w:p>
    <w:p w14:paraId="7D30E1B2" w14:textId="584F5942" w:rsidR="00101401" w:rsidRPr="00101401" w:rsidRDefault="00101401" w:rsidP="007A0847">
      <w:pPr>
        <w:tabs>
          <w:tab w:val="left" w:pos="2570"/>
        </w:tabs>
        <w:ind w:firstLine="0"/>
        <w:rPr>
          <w:lang w:eastAsia="zh-CN"/>
        </w:rPr>
      </w:pPr>
      <w:r>
        <w:rPr>
          <w:lang w:eastAsia="zh-CN"/>
        </w:rPr>
        <w:tab/>
      </w:r>
    </w:p>
    <w:sectPr w:rsidR="00101401" w:rsidRPr="00101401" w:rsidSect="00861CBA">
      <w:footerReference w:type="default" r:id="rId9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32B7" w14:textId="77777777" w:rsidR="00921024" w:rsidRDefault="00921024" w:rsidP="00861CBA">
      <w:pPr>
        <w:spacing w:line="240" w:lineRule="auto"/>
      </w:pPr>
      <w:r>
        <w:separator/>
      </w:r>
    </w:p>
  </w:endnote>
  <w:endnote w:type="continuationSeparator" w:id="0">
    <w:p w14:paraId="5DEF8A2B" w14:textId="77777777" w:rsidR="00921024" w:rsidRDefault="00921024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A30D" w14:textId="38358995" w:rsidR="00C32E44" w:rsidRDefault="00C32E44" w:rsidP="00C32E44">
    <w:pPr>
      <w:pStyle w:val="Chntrang"/>
    </w:pPr>
    <w:r>
      <w:t>Ghi chú các mốc thời gian đồ</w:t>
    </w:r>
    <w:r w:rsidR="00BB42FC">
      <w:t xml:space="preserve"> án: </w:t>
    </w:r>
    <w:r w:rsidR="007A19A8">
      <w:t>15</w:t>
    </w:r>
    <w:r w:rsidR="003632BB">
      <w:rPr>
        <w:lang w:val="vi-VN"/>
      </w:rPr>
      <w:t>-</w:t>
    </w:r>
    <w:r w:rsidR="003632BB">
      <w:t>1</w:t>
    </w:r>
    <w:r w:rsidR="007A19A8">
      <w:t>6</w:t>
    </w:r>
    <w:r w:rsidR="003632BB">
      <w:rPr>
        <w:lang w:val="vi-VN"/>
      </w:rPr>
      <w:t>/</w:t>
    </w:r>
    <w:r w:rsidR="003632BB">
      <w:t>8</w:t>
    </w:r>
    <w:r w:rsidR="004372CA">
      <w:rPr>
        <w:lang w:val="vi-VN"/>
      </w:rPr>
      <w:t>/2023</w:t>
    </w:r>
    <w:r>
      <w:t>: tiến độ lầ</w:t>
    </w:r>
    <w:r w:rsidR="00BB42FC">
      <w:t xml:space="preserve">n 1; </w:t>
    </w:r>
    <w:r w:rsidR="003632BB">
      <w:t>19-20</w:t>
    </w:r>
    <w:r w:rsidR="003632BB">
      <w:rPr>
        <w:lang w:val="vi-VN"/>
      </w:rPr>
      <w:t>/</w:t>
    </w:r>
    <w:r w:rsidR="003632BB">
      <w:t>9</w:t>
    </w:r>
    <w:r w:rsidR="004372CA">
      <w:rPr>
        <w:lang w:val="vi-VN"/>
      </w:rPr>
      <w:t>/2023</w:t>
    </w:r>
    <w:r>
      <w:t>: tiến độ lầ</w:t>
    </w:r>
    <w:r w:rsidR="00BB42FC">
      <w:t xml:space="preserve">n 2;  </w:t>
    </w:r>
    <w:r w:rsidR="003632BB">
      <w:t>10-11/10/</w:t>
    </w:r>
    <w:r w:rsidR="004372CA">
      <w:rPr>
        <w:lang w:val="vi-VN"/>
      </w:rPr>
      <w:t>2023</w:t>
    </w:r>
    <w:r>
      <w:t>:  tiến độ lầ</w:t>
    </w:r>
    <w:r w:rsidR="00BB42FC">
      <w:t xml:space="preserve">n 3; </w:t>
    </w:r>
    <w:r w:rsidR="003632BB">
      <w:t>24-25/10/2023</w:t>
    </w:r>
    <w:r>
      <w:t>:  tiến độ lầ</w:t>
    </w:r>
    <w:r w:rsidR="00BB42FC">
      <w:t xml:space="preserve">n 4; </w:t>
    </w:r>
    <w:r w:rsidR="003632BB">
      <w:t>13-14/11//2024</w:t>
    </w:r>
    <w:r>
      <w:t>: nộp cuốn đồ án.</w:t>
    </w:r>
  </w:p>
  <w:p w14:paraId="7357E67D" w14:textId="77777777" w:rsidR="00C32E44" w:rsidRPr="002B5A26" w:rsidRDefault="00C32E44" w:rsidP="00C32E44">
    <w:pPr>
      <w:pStyle w:val="Chntrang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  <w:p w14:paraId="0E322F2B" w14:textId="77777777" w:rsidR="003C7C4A" w:rsidRPr="00C32E44" w:rsidRDefault="003C7C4A" w:rsidP="00C32E4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3CDB" w14:textId="77777777" w:rsidR="00921024" w:rsidRDefault="00921024" w:rsidP="00861CBA">
      <w:pPr>
        <w:spacing w:line="240" w:lineRule="auto"/>
      </w:pPr>
      <w:r>
        <w:separator/>
      </w:r>
    </w:p>
  </w:footnote>
  <w:footnote w:type="continuationSeparator" w:id="0">
    <w:p w14:paraId="55B6C3D4" w14:textId="77777777" w:rsidR="00921024" w:rsidRDefault="00921024" w:rsidP="00861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u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u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986934">
    <w:abstractNumId w:val="5"/>
  </w:num>
  <w:num w:numId="2" w16cid:durableId="1087192264">
    <w:abstractNumId w:val="7"/>
  </w:num>
  <w:num w:numId="3" w16cid:durableId="509298136">
    <w:abstractNumId w:val="7"/>
  </w:num>
  <w:num w:numId="4" w16cid:durableId="436099004">
    <w:abstractNumId w:val="7"/>
  </w:num>
  <w:num w:numId="5" w16cid:durableId="921570647">
    <w:abstractNumId w:val="7"/>
  </w:num>
  <w:num w:numId="6" w16cid:durableId="271789856">
    <w:abstractNumId w:val="7"/>
  </w:num>
  <w:num w:numId="7" w16cid:durableId="1110203392">
    <w:abstractNumId w:val="4"/>
  </w:num>
  <w:num w:numId="8" w16cid:durableId="81149128">
    <w:abstractNumId w:val="8"/>
  </w:num>
  <w:num w:numId="9" w16cid:durableId="263148599">
    <w:abstractNumId w:val="6"/>
  </w:num>
  <w:num w:numId="10" w16cid:durableId="1328287083">
    <w:abstractNumId w:val="1"/>
  </w:num>
  <w:num w:numId="11" w16cid:durableId="790124927">
    <w:abstractNumId w:val="7"/>
  </w:num>
  <w:num w:numId="12" w16cid:durableId="665397664">
    <w:abstractNumId w:val="2"/>
  </w:num>
  <w:num w:numId="13" w16cid:durableId="1249119391">
    <w:abstractNumId w:val="0"/>
  </w:num>
  <w:num w:numId="14" w16cid:durableId="2059356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43"/>
    <w:rsid w:val="000172CC"/>
    <w:rsid w:val="00050113"/>
    <w:rsid w:val="00051064"/>
    <w:rsid w:val="000B4CDF"/>
    <w:rsid w:val="00101401"/>
    <w:rsid w:val="00140D43"/>
    <w:rsid w:val="0014479F"/>
    <w:rsid w:val="001543E4"/>
    <w:rsid w:val="00192BAE"/>
    <w:rsid w:val="001A6577"/>
    <w:rsid w:val="001C3890"/>
    <w:rsid w:val="001D0AC9"/>
    <w:rsid w:val="00224B31"/>
    <w:rsid w:val="0023070A"/>
    <w:rsid w:val="00252CB3"/>
    <w:rsid w:val="00272638"/>
    <w:rsid w:val="002B5A26"/>
    <w:rsid w:val="002D3CA5"/>
    <w:rsid w:val="00304ECE"/>
    <w:rsid w:val="003632BB"/>
    <w:rsid w:val="003C7C4A"/>
    <w:rsid w:val="003E42EC"/>
    <w:rsid w:val="004372CA"/>
    <w:rsid w:val="00456B00"/>
    <w:rsid w:val="004B775C"/>
    <w:rsid w:val="004C4115"/>
    <w:rsid w:val="004E3AA1"/>
    <w:rsid w:val="00524D6E"/>
    <w:rsid w:val="005264FE"/>
    <w:rsid w:val="00540204"/>
    <w:rsid w:val="00576CCB"/>
    <w:rsid w:val="00592A92"/>
    <w:rsid w:val="00624FBC"/>
    <w:rsid w:val="006E7BD3"/>
    <w:rsid w:val="00701CF6"/>
    <w:rsid w:val="0072757D"/>
    <w:rsid w:val="00775AC1"/>
    <w:rsid w:val="007A0847"/>
    <w:rsid w:val="007A19A8"/>
    <w:rsid w:val="007D29CE"/>
    <w:rsid w:val="007F4D6D"/>
    <w:rsid w:val="0080741F"/>
    <w:rsid w:val="00861CBA"/>
    <w:rsid w:val="00870D76"/>
    <w:rsid w:val="008A70E7"/>
    <w:rsid w:val="008F3FF0"/>
    <w:rsid w:val="008F7011"/>
    <w:rsid w:val="00921024"/>
    <w:rsid w:val="00923E62"/>
    <w:rsid w:val="00953094"/>
    <w:rsid w:val="0096420A"/>
    <w:rsid w:val="009910A5"/>
    <w:rsid w:val="009A2B13"/>
    <w:rsid w:val="009C6A91"/>
    <w:rsid w:val="009D06D3"/>
    <w:rsid w:val="00A62965"/>
    <w:rsid w:val="00A67C90"/>
    <w:rsid w:val="00A84969"/>
    <w:rsid w:val="00A87A3A"/>
    <w:rsid w:val="00AA7EFE"/>
    <w:rsid w:val="00AC5460"/>
    <w:rsid w:val="00AE1761"/>
    <w:rsid w:val="00B00B3F"/>
    <w:rsid w:val="00B13CBE"/>
    <w:rsid w:val="00B1593C"/>
    <w:rsid w:val="00B32B25"/>
    <w:rsid w:val="00B468E3"/>
    <w:rsid w:val="00B52227"/>
    <w:rsid w:val="00B76824"/>
    <w:rsid w:val="00B92912"/>
    <w:rsid w:val="00BB42FC"/>
    <w:rsid w:val="00BC682C"/>
    <w:rsid w:val="00BD729B"/>
    <w:rsid w:val="00C1411E"/>
    <w:rsid w:val="00C32E44"/>
    <w:rsid w:val="00CF6242"/>
    <w:rsid w:val="00D15395"/>
    <w:rsid w:val="00D45D20"/>
    <w:rsid w:val="00DA3866"/>
    <w:rsid w:val="00DC7872"/>
    <w:rsid w:val="00DD3C1F"/>
    <w:rsid w:val="00DF4DAF"/>
    <w:rsid w:val="00E279CE"/>
    <w:rsid w:val="00E460DE"/>
    <w:rsid w:val="00EA77B3"/>
    <w:rsid w:val="00EB5791"/>
    <w:rsid w:val="00EC67B1"/>
    <w:rsid w:val="00EF3851"/>
    <w:rsid w:val="00F61D8D"/>
    <w:rsid w:val="00F87FC5"/>
    <w:rsid w:val="00FA7C4E"/>
    <w:rsid w:val="00FD549C"/>
    <w:rsid w:val="00FE7211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360"/>
  <w15:docId w15:val="{E5BE3DEC-9791-40F3-9872-AB1F1640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enter">
    <w:name w:val="Center"/>
    <w:basedOn w:val="Binhthng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Binhthng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Binhthng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Binhthng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Binhthng"/>
    <w:next w:val="Binhthng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Binhthng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Binhthng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Binhthng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Binhthng"/>
    <w:next w:val="Binhthng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Mucluc1">
    <w:name w:val="toc 1"/>
    <w:basedOn w:val="Binhthng"/>
    <w:next w:val="Binhthng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huthich">
    <w:name w:val="caption"/>
    <w:basedOn w:val="Binhthng"/>
    <w:next w:val="Binhthng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Mucluc4">
    <w:name w:val="toc 4"/>
    <w:basedOn w:val="Binhthng"/>
    <w:next w:val="Binhthng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Chntrang">
    <w:name w:val="footer"/>
    <w:basedOn w:val="Binhthng"/>
    <w:link w:val="Chntrang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ChntrangChar">
    <w:name w:val="Chân trang Char"/>
    <w:link w:val="Chntrang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utrang">
    <w:name w:val="header"/>
    <w:basedOn w:val="Binhthng"/>
    <w:link w:val="utrang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utrangChar">
    <w:name w:val="Đầu trang Char"/>
    <w:link w:val="utrang"/>
    <w:uiPriority w:val="99"/>
    <w:rsid w:val="00524D6E"/>
    <w:rPr>
      <w:rFonts w:ascii="Times New Roman" w:hAnsi="Times New Roman"/>
      <w:sz w:val="28"/>
    </w:rPr>
  </w:style>
  <w:style w:type="paragraph" w:styleId="Banghinhminhhoa">
    <w:name w:val="table of figures"/>
    <w:basedOn w:val="Binhthng"/>
    <w:next w:val="Binhthng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u">
    <w:name w:val="Title"/>
    <w:basedOn w:val="Binhthng"/>
    <w:next w:val="Binhthng"/>
    <w:link w:val="Tiu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uChar">
    <w:name w:val="Tiêu đề Char"/>
    <w:basedOn w:val="Phngmcinhcuaoanvn"/>
    <w:link w:val="Tiu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u2"/>
    <w:next w:val="Binhthng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u1"/>
    <w:next w:val="Binhthng"/>
    <w:qFormat/>
    <w:rsid w:val="00524D6E"/>
    <w:pPr>
      <w:numPr>
        <w:numId w:val="0"/>
      </w:numPr>
    </w:pPr>
  </w:style>
  <w:style w:type="paragraph" w:customStyle="1" w:styleId="UH3">
    <w:name w:val="UH3"/>
    <w:basedOn w:val="u3"/>
    <w:next w:val="Binhthng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u4"/>
    <w:next w:val="Binhthng"/>
    <w:qFormat/>
    <w:rsid w:val="00D45D20"/>
    <w:pPr>
      <w:numPr>
        <w:ilvl w:val="0"/>
        <w:numId w:val="0"/>
      </w:numPr>
    </w:pPr>
  </w:style>
  <w:style w:type="paragraph" w:styleId="Tiuphu">
    <w:name w:val="Subtitle"/>
    <w:basedOn w:val="Binhthng"/>
    <w:next w:val="Binhthng"/>
    <w:link w:val="Tiuphu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TiuphuChar">
    <w:name w:val="Tiêu đề phụ Char"/>
    <w:basedOn w:val="Phngmcinhcuaoanvn"/>
    <w:link w:val="Tiuphu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Binhthng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Binhthng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Binhthng"/>
    <w:qFormat/>
    <w:rsid w:val="008F7011"/>
    <w:pPr>
      <w:spacing w:line="240" w:lineRule="auto"/>
      <w:ind w:firstLine="0"/>
      <w:jc w:val="center"/>
    </w:pPr>
  </w:style>
  <w:style w:type="table" w:styleId="LiBang">
    <w:name w:val="Table Grid"/>
    <w:basedOn w:val="BangThngthng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FF4E51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8F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wLVJREIuO4rtBWHouLoTGLR4gmTY4VZ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wLVJREIuO4rtBWHouLoTGLR4gmTY4VZ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ohd\ThucTap_DoAn\AT12_Dot_1\Mau_BCTiendo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Phiếu báo cáo tiến độ ĐATN</Template>
  <TotalTime>795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KMA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thohd</dc:creator>
  <cp:lastModifiedBy>Phung Duc</cp:lastModifiedBy>
  <cp:revision>19</cp:revision>
  <dcterms:created xsi:type="dcterms:W3CDTF">2020-06-04T03:41:00Z</dcterms:created>
  <dcterms:modified xsi:type="dcterms:W3CDTF">2023-09-17T13:13:00Z</dcterms:modified>
</cp:coreProperties>
</file>